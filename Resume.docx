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4B3B" w14:textId="479A39DE" w:rsidR="009B2CC6" w:rsidRPr="008F7A46" w:rsidRDefault="00EE352B" w:rsidP="005220C2">
      <w:pPr>
        <w:pStyle w:val="Subtitle"/>
        <w:spacing w:line="360" w:lineRule="auto"/>
        <w:rPr>
          <w:rFonts w:ascii="Arial" w:hAnsi="Arial" w:cs="Arial"/>
          <w:color w:val="0070C0"/>
          <w:sz w:val="40"/>
          <w:szCs w:val="40"/>
        </w:rPr>
        <w:sectPr w:rsidR="009B2CC6" w:rsidRPr="008F7A46" w:rsidSect="002E1797">
          <w:pgSz w:w="12240" w:h="15840"/>
          <w:pgMar w:top="720" w:right="907" w:bottom="720" w:left="907" w:header="187" w:footer="720" w:gutter="0"/>
          <w:cols w:num="2" w:space="720" w:equalWidth="0">
            <w:col w:w="2993" w:space="720"/>
            <w:col w:w="6713"/>
          </w:cols>
          <w:docGrid w:linePitch="360"/>
        </w:sectPr>
      </w:pPr>
      <w:r w:rsidRPr="008F7A46">
        <w:rPr>
          <w:rFonts w:ascii="Arial" w:hAnsi="Arial" w:cs="Arial"/>
          <w:color w:val="0070C0"/>
          <w:sz w:val="40"/>
          <w:szCs w:val="40"/>
        </w:rPr>
        <w:t>Eric C</w:t>
      </w:r>
      <w:r w:rsidR="00990710" w:rsidRPr="008F7A46">
        <w:rPr>
          <w:rFonts w:ascii="Arial" w:hAnsi="Arial" w:cs="Arial"/>
          <w:color w:val="0070C0"/>
          <w:sz w:val="40"/>
          <w:szCs w:val="40"/>
        </w:rPr>
        <w:t>a</w:t>
      </w:r>
      <w:r w:rsidRPr="008F7A46">
        <w:rPr>
          <w:rFonts w:ascii="Arial" w:hAnsi="Arial" w:cs="Arial"/>
          <w:color w:val="0070C0"/>
          <w:sz w:val="40"/>
          <w:szCs w:val="40"/>
        </w:rPr>
        <w:t>rpente</w:t>
      </w:r>
      <w:r w:rsidR="005220C2" w:rsidRPr="008F7A46">
        <w:rPr>
          <w:rFonts w:ascii="Arial" w:hAnsi="Arial" w:cs="Arial"/>
          <w:color w:val="0070C0"/>
          <w:sz w:val="40"/>
          <w:szCs w:val="40"/>
        </w:rPr>
        <w:t>r</w:t>
      </w:r>
    </w:p>
    <w:p w14:paraId="352D08F5" w14:textId="31CAB088" w:rsidR="009545F9" w:rsidRDefault="00990710" w:rsidP="00005C07">
      <w:pPr>
        <w:pStyle w:val="Subtitle"/>
        <w:spacing w:after="0"/>
        <w:rPr>
          <w:rFonts w:ascii="Arial" w:eastAsia="Times New Roman" w:hAnsi="Arial" w:cs="Arial"/>
          <w:b/>
          <w:bCs/>
          <w:color w:val="auto"/>
          <w:spacing w:val="0"/>
          <w:sz w:val="20"/>
        </w:rPr>
      </w:pPr>
      <w:r w:rsidRPr="005220C2">
        <w:rPr>
          <w:rFonts w:ascii="Arial" w:eastAsia="Times New Roman" w:hAnsi="Arial" w:cs="Arial"/>
          <w:b/>
          <w:bCs/>
          <w:color w:val="auto"/>
          <w:spacing w:val="0"/>
          <w:sz w:val="20"/>
        </w:rPr>
        <w:t>Addre</w:t>
      </w:r>
      <w:r w:rsidR="00005C07" w:rsidRPr="005220C2">
        <w:rPr>
          <w:rFonts w:ascii="Arial" w:eastAsia="Times New Roman" w:hAnsi="Arial" w:cs="Arial"/>
          <w:b/>
          <w:bCs/>
          <w:color w:val="auto"/>
          <w:spacing w:val="0"/>
          <w:sz w:val="20"/>
        </w:rPr>
        <w:t>ss</w:t>
      </w:r>
    </w:p>
    <w:p w14:paraId="1CCD67CC" w14:textId="19B7956E" w:rsidR="00990710" w:rsidRPr="005220C2" w:rsidRDefault="00566346" w:rsidP="00005C07">
      <w:pPr>
        <w:rPr>
          <w:rFonts w:ascii="Arial" w:hAnsi="Arial" w:cs="Arial"/>
        </w:rPr>
      </w:pPr>
      <w:r>
        <w:rPr>
          <w:rFonts w:ascii="Arial" w:hAnsi="Arial" w:cs="Arial"/>
        </w:rPr>
        <w:t>xxx</w:t>
      </w:r>
    </w:p>
    <w:p w14:paraId="56AE0736" w14:textId="6D578538" w:rsidR="00990710" w:rsidRPr="005220C2" w:rsidRDefault="00990710" w:rsidP="00990710">
      <w:pPr>
        <w:rPr>
          <w:rFonts w:ascii="Arial" w:hAnsi="Arial" w:cs="Arial"/>
        </w:rPr>
      </w:pPr>
    </w:p>
    <w:p w14:paraId="136947CF" w14:textId="590F038E" w:rsidR="00990710" w:rsidRPr="005220C2" w:rsidRDefault="00990710" w:rsidP="00990710">
      <w:pPr>
        <w:rPr>
          <w:rFonts w:ascii="Arial" w:hAnsi="Arial" w:cs="Arial"/>
        </w:rPr>
      </w:pPr>
      <w:r w:rsidRPr="005220C2">
        <w:rPr>
          <w:rFonts w:ascii="Arial" w:hAnsi="Arial" w:cs="Arial"/>
          <w:b/>
        </w:rPr>
        <w:t>Telephone</w:t>
      </w:r>
    </w:p>
    <w:p w14:paraId="6B2C6A53" w14:textId="4D19CE0D" w:rsidR="00990710" w:rsidRPr="005220C2" w:rsidRDefault="00566346" w:rsidP="00990710">
      <w:pPr>
        <w:rPr>
          <w:rFonts w:ascii="Arial" w:hAnsi="Arial" w:cs="Arial"/>
        </w:rPr>
      </w:pPr>
      <w:r>
        <w:rPr>
          <w:rFonts w:ascii="Arial" w:hAnsi="Arial" w:cs="Arial"/>
        </w:rPr>
        <w:t>xxx</w:t>
      </w:r>
    </w:p>
    <w:p w14:paraId="1B2329C4" w14:textId="2F060684" w:rsidR="00990710" w:rsidRPr="005220C2" w:rsidRDefault="00990710" w:rsidP="00990710">
      <w:pPr>
        <w:rPr>
          <w:rFonts w:ascii="Arial" w:hAnsi="Arial" w:cs="Arial"/>
        </w:rPr>
      </w:pPr>
    </w:p>
    <w:p w14:paraId="5BDFAF22" w14:textId="6D25AA9C" w:rsidR="00990710" w:rsidRPr="005220C2" w:rsidRDefault="00990710" w:rsidP="00990710">
      <w:pPr>
        <w:rPr>
          <w:rFonts w:ascii="Arial" w:hAnsi="Arial" w:cs="Arial"/>
        </w:rPr>
      </w:pPr>
      <w:r w:rsidRPr="005220C2">
        <w:rPr>
          <w:rFonts w:ascii="Arial" w:hAnsi="Arial" w:cs="Arial"/>
          <w:b/>
        </w:rPr>
        <w:t>Email</w:t>
      </w:r>
    </w:p>
    <w:p w14:paraId="7640CD77" w14:textId="7E0A525B" w:rsidR="00990710" w:rsidRPr="005220C2" w:rsidRDefault="00990710" w:rsidP="00EF6C58">
      <w:pPr>
        <w:spacing w:line="360" w:lineRule="auto"/>
        <w:rPr>
          <w:rFonts w:ascii="Arial" w:hAnsi="Arial" w:cs="Arial"/>
        </w:rPr>
      </w:pPr>
      <w:r w:rsidRPr="00005D0F">
        <w:rPr>
          <w:rFonts w:ascii="Arial" w:hAnsi="Arial" w:cs="Arial"/>
        </w:rPr>
        <w:t>eric.carpenter@uky.edu</w:t>
      </w:r>
    </w:p>
    <w:p w14:paraId="424B725E" w14:textId="68CFC9A6" w:rsidR="00990710" w:rsidRPr="00EF6C58" w:rsidRDefault="00990710" w:rsidP="00990710">
      <w:pPr>
        <w:pBdr>
          <w:bottom w:val="single" w:sz="6" w:space="1" w:color="auto"/>
        </w:pBdr>
        <w:rPr>
          <w:rFonts w:ascii="Arial" w:hAnsi="Arial" w:cs="Arial"/>
          <w:sz w:val="2"/>
        </w:rPr>
      </w:pPr>
    </w:p>
    <w:p w14:paraId="4737D379" w14:textId="4C29E29F" w:rsidR="009B2CC6" w:rsidRPr="00E72BAB" w:rsidRDefault="009B2CC6" w:rsidP="009B2CC6">
      <w:pPr>
        <w:rPr>
          <w:rFonts w:ascii="Arial" w:hAnsi="Arial" w:cs="Arial"/>
          <w:sz w:val="12"/>
        </w:rPr>
      </w:pPr>
    </w:p>
    <w:p w14:paraId="7DE7CF3D" w14:textId="47E884D7" w:rsidR="009B2CC6" w:rsidRPr="00BD5ED0" w:rsidRDefault="00526202" w:rsidP="00BD5ED0">
      <w:pPr>
        <w:pStyle w:val="Subtitle"/>
        <w:rPr>
          <w:rFonts w:ascii="Arial" w:hAnsi="Arial" w:cs="Arial"/>
          <w:color w:val="0070C0"/>
          <w:sz w:val="24"/>
          <w:szCs w:val="24"/>
        </w:rPr>
      </w:pPr>
      <w:r w:rsidRPr="00BD5ED0">
        <w:rPr>
          <w:rFonts w:ascii="Arial" w:hAnsi="Arial" w:cs="Arial"/>
          <w:color w:val="0070C0"/>
          <w:sz w:val="24"/>
          <w:szCs w:val="24"/>
        </w:rPr>
        <w:t xml:space="preserve">Technical </w:t>
      </w:r>
      <w:r w:rsidR="00F226EB" w:rsidRPr="00BD5ED0">
        <w:rPr>
          <w:rFonts w:ascii="Arial" w:hAnsi="Arial" w:cs="Arial"/>
          <w:color w:val="0070C0"/>
          <w:sz w:val="24"/>
          <w:szCs w:val="24"/>
        </w:rPr>
        <w:t>Skills</w:t>
      </w:r>
    </w:p>
    <w:p w14:paraId="164F58D5" w14:textId="393DBA1B" w:rsidR="002E1797" w:rsidRPr="00691DFB" w:rsidRDefault="00691DFB" w:rsidP="00691DF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Proficient</w:t>
      </w:r>
    </w:p>
    <w:p w14:paraId="2998CDFE" w14:textId="6FDD6AB5" w:rsidR="0008545F" w:rsidRPr="006147FA" w:rsidRDefault="0008545F" w:rsidP="00EE6BCF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 w:rsidRPr="006147FA">
        <w:rPr>
          <w:rFonts w:ascii="Arial" w:hAnsi="Arial" w:cs="Arial"/>
          <w:sz w:val="20"/>
        </w:rPr>
        <w:t>Desktop</w:t>
      </w:r>
      <w:r w:rsidR="00EB6548">
        <w:rPr>
          <w:rFonts w:ascii="Arial" w:hAnsi="Arial" w:cs="Arial"/>
          <w:sz w:val="20"/>
        </w:rPr>
        <w:t xml:space="preserve"> and l</w:t>
      </w:r>
      <w:r w:rsidRPr="006147FA">
        <w:rPr>
          <w:rFonts w:ascii="Arial" w:hAnsi="Arial" w:cs="Arial"/>
          <w:sz w:val="20"/>
        </w:rPr>
        <w:t>aptop hardware maintenance</w:t>
      </w:r>
    </w:p>
    <w:p w14:paraId="643BEB34" w14:textId="73A7E061" w:rsidR="0008545F" w:rsidRPr="006147FA" w:rsidRDefault="0008545F" w:rsidP="00EE6BCF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 w:rsidRPr="006147FA">
        <w:rPr>
          <w:rFonts w:ascii="Arial" w:hAnsi="Arial" w:cs="Arial"/>
          <w:sz w:val="20"/>
        </w:rPr>
        <w:t>macOS and iOS</w:t>
      </w:r>
    </w:p>
    <w:p w14:paraId="7AF71A89" w14:textId="77777777" w:rsidR="00687A60" w:rsidRPr="006147FA" w:rsidRDefault="00687A60" w:rsidP="00687A60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 w:rsidRPr="006147FA">
        <w:rPr>
          <w:rFonts w:ascii="Arial" w:hAnsi="Arial" w:cs="Arial"/>
          <w:sz w:val="20"/>
        </w:rPr>
        <w:t>Microsoft Office (</w:t>
      </w:r>
      <w:r>
        <w:rPr>
          <w:rFonts w:ascii="Arial" w:hAnsi="Arial" w:cs="Arial"/>
          <w:sz w:val="20"/>
        </w:rPr>
        <w:t>Outlook, PowerPoint, Word</w:t>
      </w:r>
      <w:r w:rsidRPr="006147FA">
        <w:rPr>
          <w:rFonts w:ascii="Arial" w:hAnsi="Arial" w:cs="Arial"/>
          <w:sz w:val="20"/>
        </w:rPr>
        <w:t>)</w:t>
      </w:r>
    </w:p>
    <w:p w14:paraId="0A57D2E4" w14:textId="5AEE21D8" w:rsidR="007A69AF" w:rsidRPr="006147FA" w:rsidRDefault="007A69AF" w:rsidP="00EE6BCF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 w:rsidRPr="006147FA">
        <w:rPr>
          <w:rFonts w:ascii="Arial" w:hAnsi="Arial" w:cs="Arial"/>
          <w:sz w:val="20"/>
        </w:rPr>
        <w:t>Microsoft Windows</w:t>
      </w:r>
      <w:r w:rsidR="005271B3">
        <w:rPr>
          <w:rFonts w:ascii="Arial" w:hAnsi="Arial" w:cs="Arial"/>
          <w:sz w:val="20"/>
        </w:rPr>
        <w:t xml:space="preserve"> (XP – 10)</w:t>
      </w:r>
    </w:p>
    <w:p w14:paraId="569ECC64" w14:textId="78A2DC5D" w:rsidR="00CA3B15" w:rsidRPr="006147FA" w:rsidRDefault="00051E1D" w:rsidP="00EE6BCF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Project</w:t>
      </w:r>
      <w:r w:rsidR="00CA3B15" w:rsidRPr="006147FA">
        <w:rPr>
          <w:rFonts w:ascii="Arial" w:hAnsi="Arial" w:cs="Arial"/>
          <w:sz w:val="20"/>
        </w:rPr>
        <w:t xml:space="preserve"> management</w:t>
      </w:r>
    </w:p>
    <w:p w14:paraId="77899958" w14:textId="6237EA16" w:rsidR="00E53B2A" w:rsidRDefault="009B72C8" w:rsidP="00EE6BCF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Desktop and server </w:t>
      </w:r>
      <w:r w:rsidR="00E53B2A" w:rsidRPr="006147FA">
        <w:rPr>
          <w:rFonts w:ascii="Arial" w:hAnsi="Arial" w:cs="Arial"/>
          <w:sz w:val="20"/>
        </w:rPr>
        <w:t>OS deployment</w:t>
      </w:r>
    </w:p>
    <w:p w14:paraId="364AB282" w14:textId="7AF31A29" w:rsidR="00F16BA5" w:rsidRDefault="00F16BA5" w:rsidP="00EE6BCF">
      <w:pPr>
        <w:pStyle w:val="ListParagraph"/>
        <w:numPr>
          <w:ilvl w:val="0"/>
          <w:numId w:val="39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Virtualization</w:t>
      </w:r>
    </w:p>
    <w:p w14:paraId="0379FC39" w14:textId="77777777" w:rsidR="00F409B6" w:rsidRPr="00121594" w:rsidRDefault="00F409B6" w:rsidP="00F409B6">
      <w:pPr>
        <w:rPr>
          <w:rFonts w:ascii="Arial" w:hAnsi="Arial" w:cs="Arial"/>
          <w:sz w:val="12"/>
        </w:rPr>
      </w:pPr>
    </w:p>
    <w:p w14:paraId="3BEA876F" w14:textId="3172EBD3" w:rsidR="00691DFB" w:rsidRDefault="004E4817" w:rsidP="00CA3B15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Moderate</w:t>
      </w:r>
    </w:p>
    <w:p w14:paraId="3F17D5C9" w14:textId="08388331" w:rsidR="00526202" w:rsidRPr="00121594" w:rsidRDefault="00795BFD" w:rsidP="00EE6BCF">
      <w:pPr>
        <w:pStyle w:val="ListParagraph"/>
        <w:numPr>
          <w:ilvl w:val="0"/>
          <w:numId w:val="40"/>
        </w:numPr>
        <w:ind w:left="360"/>
        <w:rPr>
          <w:rFonts w:ascii="Arial" w:hAnsi="Arial" w:cs="Arial"/>
          <w:sz w:val="20"/>
        </w:rPr>
      </w:pPr>
      <w:r w:rsidRPr="006147FA">
        <w:rPr>
          <w:rFonts w:ascii="Arial" w:hAnsi="Arial" w:cs="Arial"/>
          <w:sz w:val="20"/>
        </w:rPr>
        <w:t xml:space="preserve">Adobe </w:t>
      </w:r>
      <w:r w:rsidR="00A33F40">
        <w:rPr>
          <w:rFonts w:ascii="Arial" w:hAnsi="Arial" w:cs="Arial"/>
          <w:sz w:val="20"/>
        </w:rPr>
        <w:t>Creative Suite (</w:t>
      </w:r>
      <w:r w:rsidR="008F4A53">
        <w:rPr>
          <w:rFonts w:ascii="Arial" w:hAnsi="Arial" w:cs="Arial"/>
          <w:sz w:val="20"/>
        </w:rPr>
        <w:t xml:space="preserve">Dreamweaver, </w:t>
      </w:r>
      <w:r w:rsidR="00A33F40">
        <w:rPr>
          <w:rFonts w:ascii="Arial" w:hAnsi="Arial" w:cs="Arial"/>
          <w:sz w:val="20"/>
        </w:rPr>
        <w:t>Photoshop, Premiere Pro)</w:t>
      </w:r>
    </w:p>
    <w:p w14:paraId="483808AD" w14:textId="60B18657" w:rsidR="00E733C7" w:rsidRDefault="00E733C7" w:rsidP="00EE6BCF">
      <w:pPr>
        <w:pStyle w:val="ListParagraph"/>
        <w:numPr>
          <w:ilvl w:val="0"/>
          <w:numId w:val="40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Linux (Ubuntu, </w:t>
      </w:r>
      <w:r w:rsidR="00D82365">
        <w:rPr>
          <w:rFonts w:ascii="Arial" w:hAnsi="Arial" w:cs="Arial"/>
          <w:sz w:val="20"/>
        </w:rPr>
        <w:t>Fedora</w:t>
      </w:r>
      <w:r>
        <w:rPr>
          <w:rFonts w:ascii="Arial" w:hAnsi="Arial" w:cs="Arial"/>
          <w:sz w:val="20"/>
        </w:rPr>
        <w:t>)</w:t>
      </w:r>
    </w:p>
    <w:p w14:paraId="38919419" w14:textId="74D51109" w:rsidR="00895EA6" w:rsidRPr="00E733C7" w:rsidRDefault="00895EA6" w:rsidP="00EE6BCF">
      <w:pPr>
        <w:pStyle w:val="ListParagraph"/>
        <w:numPr>
          <w:ilvl w:val="0"/>
          <w:numId w:val="40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Server (2003-2019)</w:t>
      </w:r>
    </w:p>
    <w:p w14:paraId="515AE0A6" w14:textId="4F216B7A" w:rsidR="00B97C1A" w:rsidRPr="00EF6C58" w:rsidRDefault="00B97C1A" w:rsidP="009B2CC6">
      <w:pPr>
        <w:pBdr>
          <w:bottom w:val="single" w:sz="6" w:space="1" w:color="auto"/>
        </w:pBdr>
        <w:rPr>
          <w:rFonts w:ascii="Arial" w:hAnsi="Arial" w:cs="Arial"/>
          <w:sz w:val="10"/>
        </w:rPr>
      </w:pPr>
    </w:p>
    <w:p w14:paraId="39C0A5FF" w14:textId="77777777" w:rsidR="00005C07" w:rsidRPr="00E72BAB" w:rsidRDefault="00005C07" w:rsidP="009B2CC6">
      <w:pPr>
        <w:rPr>
          <w:rFonts w:ascii="Arial" w:hAnsi="Arial" w:cs="Arial"/>
          <w:sz w:val="18"/>
        </w:rPr>
      </w:pPr>
    </w:p>
    <w:p w14:paraId="152E7AC2" w14:textId="73EE920A" w:rsidR="002E1797" w:rsidRPr="00BD5ED0" w:rsidRDefault="008F4A53" w:rsidP="00BD5ED0">
      <w:pPr>
        <w:pStyle w:val="Subtitle"/>
        <w:rPr>
          <w:rFonts w:ascii="Arial" w:hAnsi="Arial" w:cs="Arial"/>
          <w:color w:val="0070C0"/>
          <w:sz w:val="24"/>
          <w:szCs w:val="24"/>
        </w:rPr>
      </w:pPr>
      <w:r w:rsidRPr="00BD5ED0">
        <w:rPr>
          <w:rFonts w:ascii="Arial" w:hAnsi="Arial" w:cs="Arial"/>
          <w:color w:val="0070C0"/>
          <w:sz w:val="24"/>
          <w:szCs w:val="24"/>
        </w:rPr>
        <w:t>Relevant Coursework</w:t>
      </w:r>
    </w:p>
    <w:p w14:paraId="213A958E" w14:textId="6EDF0FC5" w:rsidR="006D3354" w:rsidRPr="005220C2" w:rsidRDefault="008F4A53" w:rsidP="00AD1CF8">
      <w:pPr>
        <w:pStyle w:val="Overviewbullets"/>
        <w:numPr>
          <w:ilvl w:val="0"/>
          <w:numId w:val="0"/>
        </w:numPr>
        <w:spacing w:before="160" w:after="160"/>
        <w:jc w:val="left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b/>
          <w:sz w:val="20"/>
          <w:szCs w:val="20"/>
        </w:rPr>
        <w:t>Linux Systems Administration</w:t>
      </w:r>
    </w:p>
    <w:p w14:paraId="327EBB00" w14:textId="3DCE4827" w:rsidR="002E1797" w:rsidRPr="005220C2" w:rsidRDefault="00FF6E44" w:rsidP="00AD1CF8">
      <w:pPr>
        <w:pStyle w:val="Overviewbullets"/>
        <w:numPr>
          <w:ilvl w:val="0"/>
          <w:numId w:val="0"/>
        </w:numPr>
        <w:spacing w:before="160" w:after="160"/>
        <w:rPr>
          <w:rFonts w:ascii="Arial" w:eastAsia="MS Mincho" w:hAnsi="Arial" w:cs="Arial"/>
          <w:sz w:val="20"/>
          <w:szCs w:val="20"/>
        </w:rPr>
      </w:pPr>
      <w:r>
        <w:rPr>
          <w:rFonts w:ascii="Arial" w:eastAsia="MS Mincho" w:hAnsi="Arial" w:cs="Arial"/>
          <w:sz w:val="20"/>
          <w:szCs w:val="20"/>
        </w:rPr>
        <w:t>Practiced maintaining a Fedora Linux-based server via terminal commands</w:t>
      </w:r>
      <w:r w:rsidR="00F56370">
        <w:rPr>
          <w:rFonts w:ascii="Arial" w:eastAsia="MS Mincho" w:hAnsi="Arial" w:cs="Arial"/>
          <w:sz w:val="20"/>
          <w:szCs w:val="20"/>
        </w:rPr>
        <w:t xml:space="preserve"> and Bash scripts</w:t>
      </w:r>
      <w:r>
        <w:rPr>
          <w:rFonts w:ascii="Arial" w:eastAsia="MS Mincho" w:hAnsi="Arial" w:cs="Arial"/>
          <w:sz w:val="20"/>
          <w:szCs w:val="20"/>
        </w:rPr>
        <w:t xml:space="preserve"> in a virtualized sandbox environment.</w:t>
      </w:r>
    </w:p>
    <w:p w14:paraId="0427DDCC" w14:textId="788F86A7" w:rsidR="006D3354" w:rsidRPr="005220C2" w:rsidRDefault="00CF033E" w:rsidP="00AD1CF8">
      <w:pPr>
        <w:pStyle w:val="Overviewbullets"/>
        <w:numPr>
          <w:ilvl w:val="0"/>
          <w:numId w:val="0"/>
        </w:numPr>
        <w:spacing w:after="1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Technology Security</w:t>
      </w:r>
    </w:p>
    <w:p w14:paraId="40BBF6E5" w14:textId="1F041834" w:rsidR="006D3354" w:rsidRPr="005220C2" w:rsidRDefault="007A35DA" w:rsidP="00AD1CF8">
      <w:pPr>
        <w:pStyle w:val="Overviewbullets"/>
        <w:numPr>
          <w:ilvl w:val="0"/>
          <w:numId w:val="0"/>
        </w:numPr>
        <w:spacing w:before="160"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Learned essential terms and best practices for technology security, including secure passwords, setting up firewalls and educating users </w:t>
      </w:r>
      <w:r w:rsidR="00877E51">
        <w:rPr>
          <w:rFonts w:ascii="Arial" w:hAnsi="Arial" w:cs="Arial"/>
          <w:sz w:val="20"/>
          <w:szCs w:val="20"/>
        </w:rPr>
        <w:t xml:space="preserve">to protect company assets from </w:t>
      </w:r>
      <w:r w:rsidR="0096369F">
        <w:rPr>
          <w:rFonts w:ascii="Arial" w:hAnsi="Arial" w:cs="Arial"/>
          <w:sz w:val="20"/>
          <w:szCs w:val="20"/>
        </w:rPr>
        <w:t>cyber-attacks</w:t>
      </w:r>
      <w:r w:rsidR="00877E51">
        <w:rPr>
          <w:rFonts w:ascii="Arial" w:hAnsi="Arial" w:cs="Arial"/>
          <w:sz w:val="20"/>
          <w:szCs w:val="20"/>
        </w:rPr>
        <w:t>.</w:t>
      </w:r>
    </w:p>
    <w:p w14:paraId="1DBB8D3A" w14:textId="76D1CDDD" w:rsidR="006D3354" w:rsidRPr="005220C2" w:rsidRDefault="00CF033E" w:rsidP="00AD1CF8">
      <w:pPr>
        <w:pStyle w:val="Overviewbullets"/>
        <w:numPr>
          <w:ilvl w:val="0"/>
          <w:numId w:val="0"/>
        </w:numPr>
        <w:spacing w:before="160"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Publishing &amp; Design</w:t>
      </w:r>
    </w:p>
    <w:p w14:paraId="24BEB740" w14:textId="380002B0" w:rsidR="00237987" w:rsidRDefault="00877E51" w:rsidP="00237987">
      <w:pPr>
        <w:pStyle w:val="Overviewbullets"/>
        <w:numPr>
          <w:ilvl w:val="0"/>
          <w:numId w:val="0"/>
        </w:numPr>
        <w:spacing w:before="160" w:after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functional</w:t>
      </w:r>
      <w:r w:rsidR="004A51D1">
        <w:rPr>
          <w:rFonts w:ascii="Arial" w:hAnsi="Arial" w:cs="Arial"/>
          <w:sz w:val="20"/>
          <w:szCs w:val="20"/>
        </w:rPr>
        <w:t xml:space="preserve"> websites by writing HTML and CSS code and</w:t>
      </w:r>
      <w:r w:rsidR="007A35DA">
        <w:rPr>
          <w:rFonts w:ascii="Arial" w:hAnsi="Arial" w:cs="Arial"/>
          <w:sz w:val="20"/>
          <w:szCs w:val="20"/>
        </w:rPr>
        <w:t xml:space="preserve"> </w:t>
      </w:r>
      <w:r w:rsidR="004A51D1">
        <w:rPr>
          <w:rFonts w:ascii="Arial" w:hAnsi="Arial" w:cs="Arial"/>
          <w:sz w:val="20"/>
          <w:szCs w:val="20"/>
        </w:rPr>
        <w:t>using Adobe Dreamweaver.</w:t>
      </w:r>
    </w:p>
    <w:p w14:paraId="4378C31D" w14:textId="77777777" w:rsidR="00EE6BCF" w:rsidRDefault="00EE6BCF" w:rsidP="006F4276">
      <w:pPr>
        <w:pStyle w:val="Subtitle"/>
        <w:rPr>
          <w:rFonts w:ascii="Arial" w:hAnsi="Arial" w:cs="Arial"/>
          <w:color w:val="0070C0"/>
          <w:sz w:val="28"/>
          <w:szCs w:val="28"/>
        </w:rPr>
      </w:pPr>
    </w:p>
    <w:p w14:paraId="1943DB43" w14:textId="77777777" w:rsidR="00186218" w:rsidRDefault="00186218" w:rsidP="006F4276">
      <w:pPr>
        <w:pStyle w:val="Subtitle"/>
        <w:rPr>
          <w:rFonts w:ascii="Arial" w:hAnsi="Arial" w:cs="Arial"/>
          <w:color w:val="0070C0"/>
          <w:sz w:val="28"/>
          <w:szCs w:val="28"/>
        </w:rPr>
      </w:pPr>
    </w:p>
    <w:p w14:paraId="2E4A5C41" w14:textId="21AA31C3" w:rsidR="00AD7F6C" w:rsidRPr="006F4276" w:rsidRDefault="00AD7F6C" w:rsidP="006F4276">
      <w:pPr>
        <w:pStyle w:val="Subtitle"/>
        <w:rPr>
          <w:rFonts w:ascii="Arial" w:hAnsi="Arial" w:cs="Arial"/>
          <w:color w:val="0070C0"/>
          <w:sz w:val="24"/>
          <w:szCs w:val="24"/>
        </w:rPr>
      </w:pPr>
      <w:r w:rsidRPr="006F4276">
        <w:rPr>
          <w:rFonts w:ascii="Arial" w:hAnsi="Arial" w:cs="Arial"/>
          <w:color w:val="0070C0"/>
          <w:sz w:val="28"/>
          <w:szCs w:val="28"/>
        </w:rPr>
        <w:t>Education</w:t>
      </w:r>
    </w:p>
    <w:p w14:paraId="5B42B1AC" w14:textId="0F6D1D4C" w:rsidR="002E1797" w:rsidRPr="00D20B74" w:rsidRDefault="00420E65" w:rsidP="002E1797">
      <w:pPr>
        <w:pStyle w:val="BusinessNameDates"/>
        <w:rPr>
          <w:rFonts w:ascii="Arial" w:hAnsi="Arial" w:cs="Arial"/>
          <w:b/>
          <w:sz w:val="20"/>
        </w:rPr>
      </w:pPr>
      <w:r w:rsidRPr="00D20B74">
        <w:rPr>
          <w:rFonts w:ascii="Arial" w:hAnsi="Arial" w:cs="Arial"/>
          <w:b/>
          <w:sz w:val="20"/>
        </w:rPr>
        <w:t>University of Kentucky</w:t>
      </w:r>
      <w:r w:rsidR="00246122" w:rsidRPr="00D20B74">
        <w:rPr>
          <w:rFonts w:ascii="Arial" w:hAnsi="Arial" w:cs="Arial"/>
          <w:b/>
          <w:sz w:val="20"/>
        </w:rPr>
        <w:t xml:space="preserve"> </w:t>
      </w:r>
      <w:r w:rsidR="002E1797" w:rsidRPr="00D20B74">
        <w:rPr>
          <w:rFonts w:ascii="Arial" w:hAnsi="Arial" w:cs="Arial"/>
          <w:b/>
          <w:sz w:val="20"/>
        </w:rPr>
        <w:t>College of Communication &amp; Information</w:t>
      </w:r>
    </w:p>
    <w:p w14:paraId="36D673B8" w14:textId="4DBE1A27" w:rsidR="00DB2BD6" w:rsidRPr="00B0747E" w:rsidRDefault="002E1797" w:rsidP="00E47440">
      <w:pPr>
        <w:pStyle w:val="BusinessNameDates"/>
        <w:rPr>
          <w:rFonts w:ascii="Arial" w:hAnsi="Arial" w:cs="Arial"/>
          <w:b/>
          <w:sz w:val="20"/>
        </w:rPr>
      </w:pPr>
      <w:r w:rsidRPr="00D20B74">
        <w:rPr>
          <w:rFonts w:ascii="Arial" w:hAnsi="Arial" w:cs="Arial"/>
          <w:b/>
          <w:sz w:val="20"/>
        </w:rPr>
        <w:t xml:space="preserve">August 2016 </w:t>
      </w:r>
      <w:r w:rsidR="003F6F86" w:rsidRPr="00D20B74">
        <w:rPr>
          <w:rFonts w:ascii="Arial" w:hAnsi="Arial" w:cs="Arial"/>
          <w:b/>
          <w:sz w:val="20"/>
        </w:rPr>
        <w:t>–</w:t>
      </w:r>
      <w:r w:rsidR="00DB2BD6">
        <w:rPr>
          <w:rFonts w:ascii="Arial" w:hAnsi="Arial" w:cs="Arial"/>
          <w:b/>
          <w:sz w:val="20"/>
        </w:rPr>
        <w:t xml:space="preserve"> Present (</w:t>
      </w:r>
      <w:r w:rsidR="005A77BD">
        <w:rPr>
          <w:rFonts w:ascii="Arial" w:hAnsi="Arial" w:cs="Arial"/>
          <w:b/>
          <w:sz w:val="20"/>
        </w:rPr>
        <w:t>on track to graduate in</w:t>
      </w:r>
      <w:r w:rsidR="00DB2BD6">
        <w:rPr>
          <w:rFonts w:ascii="Arial" w:hAnsi="Arial" w:cs="Arial"/>
          <w:b/>
          <w:sz w:val="20"/>
        </w:rPr>
        <w:t xml:space="preserve"> May 2020)</w:t>
      </w:r>
    </w:p>
    <w:p w14:paraId="711E8B3E" w14:textId="49E911D4" w:rsidR="00AD7F6C" w:rsidRPr="00D80BBA" w:rsidRDefault="00420E65" w:rsidP="00B0747E">
      <w:pPr>
        <w:pStyle w:val="BusinessNameDates"/>
        <w:numPr>
          <w:ilvl w:val="0"/>
          <w:numId w:val="33"/>
        </w:numPr>
        <w:spacing w:before="160" w:after="160"/>
        <w:jc w:val="both"/>
        <w:rPr>
          <w:rFonts w:ascii="Arial" w:hAnsi="Arial" w:cs="Arial"/>
          <w:sz w:val="20"/>
        </w:rPr>
      </w:pPr>
      <w:r w:rsidRPr="00D80BBA">
        <w:rPr>
          <w:rFonts w:ascii="Arial" w:hAnsi="Arial" w:cs="Arial"/>
          <w:sz w:val="20"/>
        </w:rPr>
        <w:t xml:space="preserve">Currently </w:t>
      </w:r>
      <w:r w:rsidR="00D80780" w:rsidRPr="00D80BBA">
        <w:rPr>
          <w:rFonts w:ascii="Arial" w:hAnsi="Arial" w:cs="Arial"/>
          <w:sz w:val="20"/>
        </w:rPr>
        <w:t>pursuing a Bachelor of Science in</w:t>
      </w:r>
      <w:r w:rsidRPr="00D80BBA">
        <w:rPr>
          <w:rFonts w:ascii="Arial" w:hAnsi="Arial" w:cs="Arial"/>
          <w:sz w:val="20"/>
        </w:rPr>
        <w:t xml:space="preserve"> </w:t>
      </w:r>
      <w:r w:rsidR="00D84AA3" w:rsidRPr="00D80BBA">
        <w:rPr>
          <w:rFonts w:ascii="Arial" w:hAnsi="Arial" w:cs="Arial"/>
          <w:sz w:val="20"/>
        </w:rPr>
        <w:t>Information Communication Technology</w:t>
      </w:r>
      <w:r w:rsidR="000E1E65" w:rsidRPr="00D80BBA">
        <w:rPr>
          <w:rFonts w:ascii="Arial" w:hAnsi="Arial" w:cs="Arial"/>
          <w:sz w:val="20"/>
        </w:rPr>
        <w:t xml:space="preserve"> with a minor in History.</w:t>
      </w:r>
    </w:p>
    <w:p w14:paraId="63281101" w14:textId="05B0EFB5" w:rsidR="003B6943" w:rsidRDefault="00014CDF" w:rsidP="0085083D">
      <w:pPr>
        <w:pStyle w:val="Subtitle"/>
        <w:rPr>
          <w:rFonts w:ascii="Arial" w:hAnsi="Arial" w:cs="Arial"/>
          <w:color w:val="0070C0"/>
          <w:sz w:val="28"/>
        </w:rPr>
      </w:pPr>
      <w:r w:rsidRPr="005220C2">
        <w:rPr>
          <w:rFonts w:ascii="Arial" w:hAnsi="Arial" w:cs="Arial"/>
          <w:color w:val="0070C0"/>
          <w:sz w:val="28"/>
        </w:rPr>
        <w:t>Experience</w:t>
      </w:r>
    </w:p>
    <w:p w14:paraId="169495E9" w14:textId="77777777" w:rsidR="0060342A" w:rsidRDefault="0060342A" w:rsidP="006034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Kentucky College of Design – CAD Lab Assistant</w:t>
      </w:r>
    </w:p>
    <w:p w14:paraId="5D47C69D" w14:textId="77777777" w:rsidR="0060342A" w:rsidRPr="009D711E" w:rsidRDefault="0060342A" w:rsidP="006034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August 2018 – Present</w:t>
      </w:r>
    </w:p>
    <w:p w14:paraId="259B4D01" w14:textId="478321FC" w:rsidR="0060342A" w:rsidRDefault="0060342A" w:rsidP="0060342A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22"/>
        </w:rPr>
      </w:pPr>
      <w:r w:rsidRPr="007F0A8A">
        <w:rPr>
          <w:rFonts w:ascii="Arial" w:hAnsi="Arial" w:cs="Arial"/>
          <w:sz w:val="20"/>
          <w:szCs w:val="22"/>
        </w:rPr>
        <w:t xml:space="preserve">Assist students and faculty with software installation, </w:t>
      </w:r>
      <w:proofErr w:type="gramStart"/>
      <w:r w:rsidRPr="007F0A8A">
        <w:rPr>
          <w:rFonts w:ascii="Arial" w:hAnsi="Arial" w:cs="Arial"/>
          <w:sz w:val="20"/>
          <w:szCs w:val="22"/>
        </w:rPr>
        <w:t>hardware</w:t>
      </w:r>
      <w:proofErr w:type="gramEnd"/>
      <w:r w:rsidRPr="007F0A8A">
        <w:rPr>
          <w:rFonts w:ascii="Arial" w:hAnsi="Arial" w:cs="Arial"/>
          <w:sz w:val="20"/>
          <w:szCs w:val="22"/>
        </w:rPr>
        <w:t xml:space="preserve"> and software diagnostics, and using the plotters and 3D printers in the College of Design’s MakerSpace</w:t>
      </w:r>
      <w:r>
        <w:rPr>
          <w:rFonts w:ascii="Arial" w:hAnsi="Arial" w:cs="Arial"/>
          <w:sz w:val="20"/>
          <w:szCs w:val="22"/>
        </w:rPr>
        <w:t>.</w:t>
      </w:r>
    </w:p>
    <w:p w14:paraId="51E5DC47" w14:textId="3B8FAB33" w:rsidR="0060342A" w:rsidRDefault="00BF5A56" w:rsidP="0060342A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Develop</w:t>
      </w:r>
      <w:r w:rsidR="008B65BB">
        <w:rPr>
          <w:rFonts w:ascii="Arial" w:hAnsi="Arial" w:cs="Arial"/>
          <w:sz w:val="20"/>
          <w:szCs w:val="22"/>
        </w:rPr>
        <w:t>ed</w:t>
      </w:r>
      <w:r w:rsidR="00285BD6">
        <w:rPr>
          <w:rFonts w:ascii="Arial" w:hAnsi="Arial" w:cs="Arial"/>
          <w:sz w:val="20"/>
          <w:szCs w:val="22"/>
        </w:rPr>
        <w:t xml:space="preserve"> a basic understanding of</w:t>
      </w:r>
      <w:r w:rsidR="0060342A">
        <w:rPr>
          <w:rFonts w:ascii="Arial" w:hAnsi="Arial" w:cs="Arial"/>
          <w:sz w:val="20"/>
          <w:szCs w:val="22"/>
        </w:rPr>
        <w:t xml:space="preserve"> technologies and software related to graphic design and 3D modelin</w:t>
      </w:r>
      <w:r w:rsidR="00285BD6">
        <w:rPr>
          <w:rFonts w:ascii="Arial" w:hAnsi="Arial" w:cs="Arial"/>
          <w:sz w:val="20"/>
          <w:szCs w:val="22"/>
        </w:rPr>
        <w:t>g, including Adobe Illustrator, Autodesk Revit and Formlabs Preform</w:t>
      </w:r>
      <w:r w:rsidR="00250139">
        <w:rPr>
          <w:rFonts w:ascii="Arial" w:hAnsi="Arial" w:cs="Arial"/>
          <w:sz w:val="20"/>
          <w:szCs w:val="22"/>
        </w:rPr>
        <w:t>.</w:t>
      </w:r>
    </w:p>
    <w:p w14:paraId="75EAF2AC" w14:textId="0AF48BFC" w:rsidR="00250139" w:rsidRPr="007F0A8A" w:rsidRDefault="00316DBE" w:rsidP="0060342A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Maintain the </w:t>
      </w:r>
      <w:r w:rsidR="007D4256">
        <w:rPr>
          <w:rFonts w:ascii="Arial" w:hAnsi="Arial" w:cs="Arial"/>
          <w:sz w:val="20"/>
          <w:szCs w:val="22"/>
        </w:rPr>
        <w:t>equipment</w:t>
      </w:r>
      <w:r>
        <w:rPr>
          <w:rFonts w:ascii="Arial" w:hAnsi="Arial" w:cs="Arial"/>
          <w:sz w:val="20"/>
          <w:szCs w:val="22"/>
        </w:rPr>
        <w:t xml:space="preserve"> in the computer lab, including </w:t>
      </w:r>
      <w:r w:rsidR="008B65BB">
        <w:rPr>
          <w:rFonts w:ascii="Arial" w:hAnsi="Arial" w:cs="Arial"/>
          <w:sz w:val="20"/>
          <w:szCs w:val="22"/>
        </w:rPr>
        <w:t xml:space="preserve">basic printer and plotter maintenance and keeping the software on the lab’s workstations </w:t>
      </w:r>
      <w:r w:rsidR="00E26A85">
        <w:rPr>
          <w:rFonts w:ascii="Arial" w:hAnsi="Arial" w:cs="Arial"/>
          <w:sz w:val="20"/>
          <w:szCs w:val="22"/>
        </w:rPr>
        <w:t>up to date</w:t>
      </w:r>
      <w:r w:rsidR="008B65BB">
        <w:rPr>
          <w:rFonts w:ascii="Arial" w:hAnsi="Arial" w:cs="Arial"/>
          <w:sz w:val="20"/>
          <w:szCs w:val="22"/>
        </w:rPr>
        <w:t xml:space="preserve"> to maintain security.</w:t>
      </w:r>
    </w:p>
    <w:p w14:paraId="6FE8AC4C" w14:textId="3CD61437" w:rsidR="007F0A8A" w:rsidRDefault="007F0A8A" w:rsidP="007F0A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Compu-Tech Solutions – Technology Intern</w:t>
      </w:r>
    </w:p>
    <w:p w14:paraId="2DCC7C79" w14:textId="5C5575AE" w:rsidR="007F0A8A" w:rsidRDefault="007F0A8A" w:rsidP="007F0A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May 2019 – August 2019</w:t>
      </w:r>
    </w:p>
    <w:p w14:paraId="3AE908E8" w14:textId="0FA655B5" w:rsidR="003D27A4" w:rsidRDefault="00EB6548" w:rsidP="00DE187F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Assisted clients</w:t>
      </w:r>
      <w:r w:rsidR="00005D0F">
        <w:rPr>
          <w:rFonts w:ascii="Arial" w:hAnsi="Arial" w:cs="Arial"/>
          <w:sz w:val="20"/>
          <w:szCs w:val="16"/>
        </w:rPr>
        <w:t xml:space="preserve"> </w:t>
      </w:r>
      <w:r w:rsidR="003D27A4">
        <w:rPr>
          <w:rFonts w:ascii="Arial" w:hAnsi="Arial" w:cs="Arial"/>
          <w:sz w:val="20"/>
          <w:szCs w:val="16"/>
        </w:rPr>
        <w:t xml:space="preserve">in a variety of </w:t>
      </w:r>
      <w:r w:rsidR="007D7833">
        <w:rPr>
          <w:rFonts w:ascii="Arial" w:hAnsi="Arial" w:cs="Arial"/>
          <w:sz w:val="20"/>
          <w:szCs w:val="16"/>
        </w:rPr>
        <w:t xml:space="preserve">small </w:t>
      </w:r>
      <w:r w:rsidR="003D27A4">
        <w:rPr>
          <w:rFonts w:ascii="Arial" w:hAnsi="Arial" w:cs="Arial"/>
          <w:sz w:val="20"/>
          <w:szCs w:val="16"/>
        </w:rPr>
        <w:t xml:space="preserve">business environments </w:t>
      </w:r>
      <w:r w:rsidR="007E215B">
        <w:rPr>
          <w:rFonts w:ascii="Arial" w:hAnsi="Arial" w:cs="Arial"/>
          <w:sz w:val="20"/>
          <w:szCs w:val="16"/>
        </w:rPr>
        <w:t xml:space="preserve">and software/hardware configurations </w:t>
      </w:r>
      <w:r w:rsidR="003D27A4">
        <w:rPr>
          <w:rFonts w:ascii="Arial" w:hAnsi="Arial" w:cs="Arial"/>
          <w:sz w:val="20"/>
          <w:szCs w:val="16"/>
        </w:rPr>
        <w:t>with issues ranging from printer installs to server migrations, both in-person and remotely</w:t>
      </w:r>
      <w:r w:rsidR="004229D7">
        <w:rPr>
          <w:rFonts w:ascii="Arial" w:hAnsi="Arial" w:cs="Arial"/>
          <w:sz w:val="20"/>
          <w:szCs w:val="16"/>
        </w:rPr>
        <w:t>.</w:t>
      </w:r>
    </w:p>
    <w:p w14:paraId="55908E1E" w14:textId="41217D70" w:rsidR="007F0A8A" w:rsidRPr="003D27A4" w:rsidRDefault="003D27A4" w:rsidP="00DE187F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Managed</w:t>
      </w:r>
      <w:r w:rsidR="00002EC3">
        <w:rPr>
          <w:rFonts w:ascii="Arial" w:hAnsi="Arial" w:cs="Arial"/>
          <w:sz w:val="20"/>
          <w:szCs w:val="16"/>
        </w:rPr>
        <w:t xml:space="preserve"> solo and team</w:t>
      </w:r>
      <w:r>
        <w:rPr>
          <w:rFonts w:ascii="Arial" w:hAnsi="Arial" w:cs="Arial"/>
          <w:sz w:val="20"/>
          <w:szCs w:val="16"/>
        </w:rPr>
        <w:t xml:space="preserve"> projects </w:t>
      </w:r>
      <w:r w:rsidR="00C808E5">
        <w:rPr>
          <w:rFonts w:ascii="Arial" w:hAnsi="Arial" w:cs="Arial"/>
          <w:sz w:val="20"/>
          <w:szCs w:val="16"/>
        </w:rPr>
        <w:t>of varying size and scope</w:t>
      </w:r>
      <w:r>
        <w:rPr>
          <w:rFonts w:ascii="Arial" w:hAnsi="Arial" w:cs="Arial"/>
          <w:sz w:val="20"/>
          <w:szCs w:val="16"/>
        </w:rPr>
        <w:t xml:space="preserve"> </w:t>
      </w:r>
      <w:r w:rsidR="00F058E7">
        <w:rPr>
          <w:rFonts w:ascii="Arial" w:hAnsi="Arial" w:cs="Arial"/>
          <w:sz w:val="20"/>
          <w:szCs w:val="16"/>
        </w:rPr>
        <w:t xml:space="preserve">and kept track of client data </w:t>
      </w:r>
      <w:r>
        <w:rPr>
          <w:rFonts w:ascii="Arial" w:hAnsi="Arial" w:cs="Arial"/>
          <w:sz w:val="20"/>
          <w:szCs w:val="16"/>
        </w:rPr>
        <w:t>using the ConnectWise ticketing system</w:t>
      </w:r>
      <w:r w:rsidR="004229D7">
        <w:rPr>
          <w:rFonts w:ascii="Arial" w:hAnsi="Arial" w:cs="Arial"/>
          <w:sz w:val="20"/>
          <w:szCs w:val="16"/>
        </w:rPr>
        <w:t>.</w:t>
      </w:r>
    </w:p>
    <w:p w14:paraId="4D5CF7B7" w14:textId="31E71105" w:rsidR="003D27A4" w:rsidRDefault="006407C4" w:rsidP="00DE187F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Developed new skills in Windows Server </w:t>
      </w:r>
      <w:r w:rsidR="004229D7">
        <w:rPr>
          <w:rFonts w:ascii="Arial" w:hAnsi="Arial" w:cs="Arial"/>
          <w:sz w:val="20"/>
          <w:szCs w:val="16"/>
        </w:rPr>
        <w:t>administration (particularly</w:t>
      </w:r>
      <w:r w:rsidR="004520B9">
        <w:rPr>
          <w:rFonts w:ascii="Arial" w:hAnsi="Arial" w:cs="Arial"/>
          <w:sz w:val="20"/>
          <w:szCs w:val="16"/>
        </w:rPr>
        <w:t xml:space="preserve"> Active Directory</w:t>
      </w:r>
      <w:r w:rsidR="00A97845">
        <w:rPr>
          <w:rFonts w:ascii="Arial" w:hAnsi="Arial" w:cs="Arial"/>
          <w:sz w:val="20"/>
          <w:szCs w:val="16"/>
        </w:rPr>
        <w:t>,</w:t>
      </w:r>
      <w:r w:rsidR="004229D7">
        <w:rPr>
          <w:rFonts w:ascii="Arial" w:hAnsi="Arial" w:cs="Arial"/>
          <w:sz w:val="20"/>
          <w:szCs w:val="16"/>
        </w:rPr>
        <w:t xml:space="preserve"> file shares</w:t>
      </w:r>
      <w:r w:rsidR="00A97845">
        <w:rPr>
          <w:rFonts w:ascii="Arial" w:hAnsi="Arial" w:cs="Arial"/>
          <w:sz w:val="20"/>
          <w:szCs w:val="16"/>
        </w:rPr>
        <w:t xml:space="preserve"> and server roles</w:t>
      </w:r>
      <w:r w:rsidR="004520B9">
        <w:rPr>
          <w:rFonts w:ascii="Arial" w:hAnsi="Arial" w:cs="Arial"/>
          <w:sz w:val="20"/>
          <w:szCs w:val="16"/>
        </w:rPr>
        <w:t xml:space="preserve">), </w:t>
      </w:r>
      <w:r w:rsidR="002A7399">
        <w:rPr>
          <w:rFonts w:ascii="Arial" w:hAnsi="Arial" w:cs="Arial"/>
          <w:sz w:val="20"/>
          <w:szCs w:val="16"/>
        </w:rPr>
        <w:t>networking</w:t>
      </w:r>
      <w:r w:rsidR="00051E1D">
        <w:rPr>
          <w:rFonts w:ascii="Arial" w:hAnsi="Arial" w:cs="Arial"/>
          <w:sz w:val="20"/>
          <w:szCs w:val="16"/>
        </w:rPr>
        <w:t xml:space="preserve">, </w:t>
      </w:r>
      <w:r w:rsidR="0061472F">
        <w:rPr>
          <w:rFonts w:ascii="Arial" w:hAnsi="Arial" w:cs="Arial"/>
          <w:sz w:val="20"/>
          <w:szCs w:val="16"/>
        </w:rPr>
        <w:t xml:space="preserve">and </w:t>
      </w:r>
      <w:r w:rsidR="00051E1D">
        <w:rPr>
          <w:rFonts w:ascii="Arial" w:hAnsi="Arial" w:cs="Arial"/>
          <w:sz w:val="20"/>
          <w:szCs w:val="16"/>
        </w:rPr>
        <w:t>hardware/software lifecycles</w:t>
      </w:r>
      <w:r w:rsidR="0061472F">
        <w:rPr>
          <w:rFonts w:ascii="Arial" w:hAnsi="Arial" w:cs="Arial"/>
          <w:sz w:val="20"/>
          <w:szCs w:val="16"/>
        </w:rPr>
        <w:t>.</w:t>
      </w:r>
    </w:p>
    <w:p w14:paraId="13A68EDE" w14:textId="1A694382" w:rsidR="00051E1D" w:rsidRPr="003D27A4" w:rsidRDefault="00051E1D" w:rsidP="00DE187F">
      <w:pPr>
        <w:pStyle w:val="ListParagraph"/>
        <w:numPr>
          <w:ilvl w:val="0"/>
          <w:numId w:val="33"/>
        </w:numPr>
        <w:spacing w:before="160" w:after="160"/>
        <w:contextualSpacing w:val="0"/>
        <w:jc w:val="both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Developed relationships with clients, both new and current, </w:t>
      </w:r>
      <w:r w:rsidR="00DE36C6">
        <w:rPr>
          <w:rFonts w:ascii="Arial" w:hAnsi="Arial" w:cs="Arial"/>
          <w:sz w:val="20"/>
          <w:szCs w:val="16"/>
        </w:rPr>
        <w:t xml:space="preserve">and </w:t>
      </w:r>
      <w:r w:rsidR="00210D21">
        <w:rPr>
          <w:rFonts w:ascii="Arial" w:hAnsi="Arial" w:cs="Arial"/>
          <w:sz w:val="20"/>
          <w:szCs w:val="16"/>
        </w:rPr>
        <w:t xml:space="preserve">maintained </w:t>
      </w:r>
      <w:r w:rsidR="00C910F1">
        <w:rPr>
          <w:rFonts w:ascii="Arial" w:hAnsi="Arial" w:cs="Arial"/>
          <w:sz w:val="20"/>
          <w:szCs w:val="16"/>
        </w:rPr>
        <w:t xml:space="preserve">regular </w:t>
      </w:r>
      <w:r w:rsidR="00210D21">
        <w:rPr>
          <w:rFonts w:ascii="Arial" w:hAnsi="Arial" w:cs="Arial"/>
          <w:sz w:val="20"/>
          <w:szCs w:val="16"/>
        </w:rPr>
        <w:t>communications</w:t>
      </w:r>
      <w:r w:rsidR="00DE36C6">
        <w:rPr>
          <w:rFonts w:ascii="Arial" w:hAnsi="Arial" w:cs="Arial"/>
          <w:sz w:val="20"/>
          <w:szCs w:val="16"/>
        </w:rPr>
        <w:t xml:space="preserve"> </w:t>
      </w:r>
      <w:r w:rsidR="00FC3E49">
        <w:rPr>
          <w:rFonts w:ascii="Arial" w:hAnsi="Arial" w:cs="Arial"/>
          <w:sz w:val="20"/>
          <w:szCs w:val="16"/>
        </w:rPr>
        <w:t>via different mediums (telephone, email, face-to-face)</w:t>
      </w:r>
      <w:r w:rsidR="00C910F1">
        <w:rPr>
          <w:rFonts w:ascii="Arial" w:hAnsi="Arial" w:cs="Arial"/>
          <w:sz w:val="20"/>
          <w:szCs w:val="16"/>
        </w:rPr>
        <w:t>.</w:t>
      </w:r>
    </w:p>
    <w:p w14:paraId="1882B91A" w14:textId="77777777" w:rsidR="005C5280" w:rsidRPr="00D20B74" w:rsidRDefault="005C5280" w:rsidP="005C5280">
      <w:pPr>
        <w:pStyle w:val="BusinessNameDates"/>
        <w:rPr>
          <w:rFonts w:ascii="Arial" w:hAnsi="Arial" w:cs="Arial"/>
          <w:b/>
          <w:sz w:val="20"/>
        </w:rPr>
      </w:pPr>
      <w:r w:rsidRPr="00D20B74">
        <w:rPr>
          <w:rFonts w:ascii="Arial" w:hAnsi="Arial" w:cs="Arial"/>
          <w:b/>
          <w:sz w:val="20"/>
        </w:rPr>
        <w:t>Device Pitstop Lexington – Technician</w:t>
      </w:r>
    </w:p>
    <w:p w14:paraId="6A03C97F" w14:textId="2265DE4A" w:rsidR="005C5280" w:rsidRPr="00D20B74" w:rsidRDefault="005C5280" w:rsidP="005C5280">
      <w:pPr>
        <w:pStyle w:val="BusinessNameDates"/>
        <w:rPr>
          <w:rFonts w:ascii="Arial" w:hAnsi="Arial" w:cs="Arial"/>
          <w:b/>
          <w:sz w:val="20"/>
        </w:rPr>
      </w:pPr>
      <w:r w:rsidRPr="00D20B74">
        <w:rPr>
          <w:rFonts w:ascii="Arial" w:hAnsi="Arial" w:cs="Arial"/>
          <w:b/>
          <w:sz w:val="20"/>
        </w:rPr>
        <w:t xml:space="preserve">August 2017 – </w:t>
      </w:r>
      <w:r w:rsidR="009D711E">
        <w:rPr>
          <w:rFonts w:ascii="Arial" w:hAnsi="Arial" w:cs="Arial"/>
          <w:b/>
          <w:sz w:val="20"/>
        </w:rPr>
        <w:t>August 2018</w:t>
      </w:r>
    </w:p>
    <w:p w14:paraId="36B20F9F" w14:textId="54302261" w:rsidR="005C5280" w:rsidRPr="007F0A8A" w:rsidRDefault="007F0A8A" w:rsidP="00DE187F">
      <w:pPr>
        <w:pStyle w:val="BusinessNameDates"/>
        <w:numPr>
          <w:ilvl w:val="0"/>
          <w:numId w:val="36"/>
        </w:numPr>
        <w:spacing w:before="160" w:after="160"/>
        <w:ind w:left="360"/>
        <w:jc w:val="both"/>
        <w:rPr>
          <w:rFonts w:ascii="Arial" w:hAnsi="Arial" w:cs="Arial"/>
          <w:b/>
          <w:sz w:val="20"/>
          <w:szCs w:val="22"/>
        </w:rPr>
      </w:pPr>
      <w:r w:rsidRPr="007F0A8A">
        <w:rPr>
          <w:rFonts w:ascii="Arial" w:hAnsi="Arial" w:cs="Arial"/>
          <w:sz w:val="20"/>
          <w:szCs w:val="22"/>
        </w:rPr>
        <w:t>A</w:t>
      </w:r>
      <w:r w:rsidR="005C5280" w:rsidRPr="007F0A8A">
        <w:rPr>
          <w:rFonts w:ascii="Arial" w:hAnsi="Arial" w:cs="Arial"/>
          <w:sz w:val="20"/>
          <w:szCs w:val="22"/>
        </w:rPr>
        <w:t>ssist</w:t>
      </w:r>
      <w:r w:rsidRPr="007F0A8A">
        <w:rPr>
          <w:rFonts w:ascii="Arial" w:hAnsi="Arial" w:cs="Arial"/>
          <w:sz w:val="20"/>
          <w:szCs w:val="22"/>
        </w:rPr>
        <w:t>ed</w:t>
      </w:r>
      <w:r w:rsidR="005C5280" w:rsidRPr="007F0A8A">
        <w:rPr>
          <w:rFonts w:ascii="Arial" w:hAnsi="Arial" w:cs="Arial"/>
          <w:sz w:val="20"/>
          <w:szCs w:val="22"/>
        </w:rPr>
        <w:t xml:space="preserve"> customers both in-person and over the telephone, ke</w:t>
      </w:r>
      <w:r w:rsidR="006735BB">
        <w:rPr>
          <w:rFonts w:ascii="Arial" w:hAnsi="Arial" w:cs="Arial"/>
          <w:sz w:val="20"/>
          <w:szCs w:val="22"/>
        </w:rPr>
        <w:t>pt</w:t>
      </w:r>
      <w:r w:rsidR="005C5280" w:rsidRPr="007F0A8A">
        <w:rPr>
          <w:rFonts w:ascii="Arial" w:hAnsi="Arial" w:cs="Arial"/>
          <w:sz w:val="20"/>
          <w:szCs w:val="22"/>
        </w:rPr>
        <w:t xml:space="preserve"> track of customer information via the RepairShopr ticketing system, diag</w:t>
      </w:r>
      <w:r w:rsidR="006735BB">
        <w:rPr>
          <w:rFonts w:ascii="Arial" w:hAnsi="Arial" w:cs="Arial"/>
          <w:sz w:val="20"/>
          <w:szCs w:val="22"/>
        </w:rPr>
        <w:t>nosed</w:t>
      </w:r>
      <w:r w:rsidR="005C5280" w:rsidRPr="007F0A8A">
        <w:rPr>
          <w:rFonts w:ascii="Arial" w:hAnsi="Arial" w:cs="Arial"/>
          <w:sz w:val="20"/>
          <w:szCs w:val="22"/>
        </w:rPr>
        <w:t xml:space="preserve"> and repair</w:t>
      </w:r>
      <w:r w:rsidR="006735BB">
        <w:rPr>
          <w:rFonts w:ascii="Arial" w:hAnsi="Arial" w:cs="Arial"/>
          <w:sz w:val="20"/>
          <w:szCs w:val="22"/>
        </w:rPr>
        <w:t xml:space="preserve">ed </w:t>
      </w:r>
      <w:r w:rsidR="005C5280" w:rsidRPr="007F0A8A">
        <w:rPr>
          <w:rFonts w:ascii="Arial" w:hAnsi="Arial" w:cs="Arial"/>
          <w:sz w:val="20"/>
          <w:szCs w:val="22"/>
        </w:rPr>
        <w:t>customer hardware and/or software</w:t>
      </w:r>
      <w:r w:rsidR="00AE77EF" w:rsidRPr="007F0A8A">
        <w:rPr>
          <w:rFonts w:ascii="Arial" w:hAnsi="Arial" w:cs="Arial"/>
          <w:sz w:val="20"/>
          <w:szCs w:val="22"/>
        </w:rPr>
        <w:t xml:space="preserve"> and</w:t>
      </w:r>
      <w:r w:rsidR="005C5280" w:rsidRPr="007F0A8A">
        <w:rPr>
          <w:rFonts w:ascii="Arial" w:hAnsi="Arial" w:cs="Arial"/>
          <w:sz w:val="20"/>
          <w:szCs w:val="22"/>
        </w:rPr>
        <w:t xml:space="preserve"> refurbish</w:t>
      </w:r>
      <w:r w:rsidR="006735BB">
        <w:rPr>
          <w:rFonts w:ascii="Arial" w:hAnsi="Arial" w:cs="Arial"/>
          <w:sz w:val="20"/>
          <w:szCs w:val="22"/>
        </w:rPr>
        <w:t>ed</w:t>
      </w:r>
      <w:r w:rsidR="005C5280" w:rsidRPr="007F0A8A">
        <w:rPr>
          <w:rFonts w:ascii="Arial" w:hAnsi="Arial" w:cs="Arial"/>
          <w:sz w:val="20"/>
          <w:szCs w:val="22"/>
        </w:rPr>
        <w:t xml:space="preserve"> computers and smartphones for resale</w:t>
      </w:r>
      <w:r w:rsidR="00AE77EF" w:rsidRPr="007F0A8A">
        <w:rPr>
          <w:rFonts w:ascii="Arial" w:hAnsi="Arial" w:cs="Arial"/>
          <w:sz w:val="20"/>
          <w:szCs w:val="22"/>
        </w:rPr>
        <w:t>.</w:t>
      </w:r>
    </w:p>
    <w:p w14:paraId="1D785EE8" w14:textId="607A8626" w:rsidR="003F6F86" w:rsidRPr="007F0A8A" w:rsidRDefault="006735BB" w:rsidP="00DE187F">
      <w:pPr>
        <w:pStyle w:val="BusinessNameDates"/>
        <w:numPr>
          <w:ilvl w:val="0"/>
          <w:numId w:val="36"/>
        </w:numPr>
        <w:spacing w:before="160" w:after="160"/>
        <w:ind w:left="360"/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L</w:t>
      </w:r>
      <w:r w:rsidR="002B1D8E" w:rsidRPr="007F0A8A">
        <w:rPr>
          <w:rFonts w:ascii="Arial" w:hAnsi="Arial" w:cs="Arial"/>
          <w:sz w:val="20"/>
          <w:szCs w:val="22"/>
        </w:rPr>
        <w:t>earned</w:t>
      </w:r>
      <w:r w:rsidR="009F581E" w:rsidRPr="007F0A8A">
        <w:rPr>
          <w:rFonts w:ascii="Arial" w:hAnsi="Arial" w:cs="Arial"/>
          <w:sz w:val="20"/>
          <w:szCs w:val="22"/>
        </w:rPr>
        <w:t xml:space="preserve"> how to troubleshoot using tools such as TechTool Pro, Hard Disk Sentinel and MemTest86, deploy operating systems with Macrium and macOS’s Disk Utility, </w:t>
      </w:r>
      <w:r w:rsidR="00983F46" w:rsidRPr="007F0A8A">
        <w:rPr>
          <w:rFonts w:ascii="Arial" w:hAnsi="Arial" w:cs="Arial"/>
          <w:sz w:val="20"/>
          <w:szCs w:val="22"/>
        </w:rPr>
        <w:t xml:space="preserve">and </w:t>
      </w:r>
      <w:r w:rsidR="009F581E" w:rsidRPr="007F0A8A">
        <w:rPr>
          <w:rFonts w:ascii="Arial" w:hAnsi="Arial" w:cs="Arial"/>
          <w:sz w:val="20"/>
          <w:szCs w:val="22"/>
        </w:rPr>
        <w:t>recover customer data by various means (</w:t>
      </w:r>
      <w:r w:rsidR="00AE77EF" w:rsidRPr="007F0A8A">
        <w:rPr>
          <w:rFonts w:ascii="Arial" w:hAnsi="Arial" w:cs="Arial"/>
          <w:sz w:val="20"/>
          <w:szCs w:val="22"/>
        </w:rPr>
        <w:t>including</w:t>
      </w:r>
      <w:r w:rsidR="009F581E" w:rsidRPr="007F0A8A">
        <w:rPr>
          <w:rFonts w:ascii="Arial" w:hAnsi="Arial" w:cs="Arial"/>
          <w:sz w:val="20"/>
          <w:szCs w:val="22"/>
        </w:rPr>
        <w:t xml:space="preserve"> Data Rescue in extreme cases)</w:t>
      </w:r>
      <w:r w:rsidR="00983F46" w:rsidRPr="007F0A8A">
        <w:rPr>
          <w:rFonts w:ascii="Arial" w:hAnsi="Arial" w:cs="Arial"/>
          <w:sz w:val="20"/>
          <w:szCs w:val="22"/>
        </w:rPr>
        <w:t>.</w:t>
      </w:r>
    </w:p>
    <w:p w14:paraId="448E09C5" w14:textId="6D31B0DC" w:rsidR="00983F46" w:rsidRPr="007F0A8A" w:rsidRDefault="006735BB" w:rsidP="00DE187F">
      <w:pPr>
        <w:pStyle w:val="BusinessNameDates"/>
        <w:numPr>
          <w:ilvl w:val="0"/>
          <w:numId w:val="36"/>
        </w:numPr>
        <w:spacing w:before="160" w:after="160"/>
        <w:ind w:left="360"/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Built</w:t>
      </w:r>
      <w:r w:rsidR="006407C4">
        <w:rPr>
          <w:rFonts w:ascii="Arial" w:hAnsi="Arial" w:cs="Arial"/>
          <w:sz w:val="20"/>
          <w:szCs w:val="22"/>
        </w:rPr>
        <w:t xml:space="preserve"> </w:t>
      </w:r>
      <w:r w:rsidR="00983F46" w:rsidRPr="007F0A8A">
        <w:rPr>
          <w:rFonts w:ascii="Arial" w:hAnsi="Arial" w:cs="Arial"/>
          <w:sz w:val="20"/>
          <w:szCs w:val="22"/>
        </w:rPr>
        <w:t xml:space="preserve">hardware repair </w:t>
      </w:r>
      <w:r w:rsidR="00D25615" w:rsidRPr="007F0A8A">
        <w:rPr>
          <w:rFonts w:ascii="Arial" w:hAnsi="Arial" w:cs="Arial"/>
          <w:sz w:val="20"/>
          <w:szCs w:val="22"/>
        </w:rPr>
        <w:t xml:space="preserve">skills </w:t>
      </w:r>
      <w:r w:rsidR="00983F46" w:rsidRPr="007F0A8A">
        <w:rPr>
          <w:rFonts w:ascii="Arial" w:hAnsi="Arial" w:cs="Arial"/>
          <w:sz w:val="20"/>
          <w:szCs w:val="22"/>
        </w:rPr>
        <w:t xml:space="preserve">for desktops and laptops from all manufacturers, including everything from simple hard drive, RAM and CPU upgrades to </w:t>
      </w:r>
      <w:r w:rsidR="00D959B1" w:rsidRPr="007F0A8A">
        <w:rPr>
          <w:rFonts w:ascii="Arial" w:hAnsi="Arial" w:cs="Arial"/>
          <w:sz w:val="20"/>
          <w:szCs w:val="22"/>
        </w:rPr>
        <w:t xml:space="preserve">entire </w:t>
      </w:r>
      <w:r w:rsidR="005C10E4">
        <w:rPr>
          <w:rFonts w:ascii="Arial" w:hAnsi="Arial" w:cs="Arial"/>
          <w:sz w:val="20"/>
          <w:szCs w:val="22"/>
        </w:rPr>
        <w:t>custom computer builds.</w:t>
      </w:r>
    </w:p>
    <w:p w14:paraId="23DAA9E2" w14:textId="1D07AFC9" w:rsidR="00E25214" w:rsidRPr="007F0A8A" w:rsidRDefault="005C10E4" w:rsidP="00DE187F">
      <w:pPr>
        <w:pStyle w:val="BusinessNameDates"/>
        <w:numPr>
          <w:ilvl w:val="0"/>
          <w:numId w:val="36"/>
        </w:numPr>
        <w:spacing w:before="160" w:after="160"/>
        <w:ind w:left="360"/>
        <w:jc w:val="both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</w:t>
      </w:r>
      <w:r w:rsidR="009F581E" w:rsidRPr="007F0A8A">
        <w:rPr>
          <w:rFonts w:ascii="Arial" w:hAnsi="Arial" w:cs="Arial"/>
          <w:sz w:val="20"/>
          <w:szCs w:val="22"/>
        </w:rPr>
        <w:t xml:space="preserve">lso </w:t>
      </w:r>
      <w:r>
        <w:rPr>
          <w:rFonts w:ascii="Arial" w:hAnsi="Arial" w:cs="Arial"/>
          <w:sz w:val="20"/>
          <w:szCs w:val="22"/>
        </w:rPr>
        <w:t>built</w:t>
      </w:r>
      <w:r w:rsidR="005C5280" w:rsidRPr="007F0A8A">
        <w:rPr>
          <w:rFonts w:ascii="Arial" w:hAnsi="Arial" w:cs="Arial"/>
          <w:sz w:val="20"/>
          <w:szCs w:val="22"/>
        </w:rPr>
        <w:t xml:space="preserve"> customer service</w:t>
      </w:r>
      <w:r>
        <w:rPr>
          <w:rFonts w:ascii="Arial" w:hAnsi="Arial" w:cs="Arial"/>
          <w:sz w:val="20"/>
          <w:szCs w:val="22"/>
        </w:rPr>
        <w:t>, problem solving and project management skills from working in a fast-paced environment.</w:t>
      </w:r>
    </w:p>
    <w:sectPr w:rsidR="00E25214" w:rsidRPr="007F0A8A" w:rsidSect="002E1797">
      <w:type w:val="continuous"/>
      <w:pgSz w:w="12240" w:h="15840"/>
      <w:pgMar w:top="720" w:right="907" w:bottom="720" w:left="907" w:header="187" w:footer="720" w:gutter="0"/>
      <w:cols w:num="2" w:space="720" w:equalWidth="0">
        <w:col w:w="2993" w:space="720"/>
        <w:col w:w="671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15154" w14:textId="77777777" w:rsidR="00E86A36" w:rsidRDefault="00E86A36">
      <w:r>
        <w:separator/>
      </w:r>
    </w:p>
  </w:endnote>
  <w:endnote w:type="continuationSeparator" w:id="0">
    <w:p w14:paraId="54CE5B37" w14:textId="77777777" w:rsidR="00E86A36" w:rsidRDefault="00E8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737D9" w14:textId="77777777" w:rsidR="00E86A36" w:rsidRDefault="00E86A36">
      <w:r>
        <w:separator/>
      </w:r>
    </w:p>
  </w:footnote>
  <w:footnote w:type="continuationSeparator" w:id="0">
    <w:p w14:paraId="4E715930" w14:textId="77777777" w:rsidR="00E86A36" w:rsidRDefault="00E86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462DC3"/>
    <w:multiLevelType w:val="hybridMultilevel"/>
    <w:tmpl w:val="8AFE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B4DA5"/>
    <w:multiLevelType w:val="hybridMultilevel"/>
    <w:tmpl w:val="DB7A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E4E35"/>
    <w:multiLevelType w:val="hybridMultilevel"/>
    <w:tmpl w:val="295E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E92E4E"/>
    <w:multiLevelType w:val="hybridMultilevel"/>
    <w:tmpl w:val="4D70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DD794D"/>
    <w:multiLevelType w:val="hybridMultilevel"/>
    <w:tmpl w:val="8E8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83004"/>
    <w:multiLevelType w:val="hybridMultilevel"/>
    <w:tmpl w:val="67CC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A67CA1"/>
    <w:multiLevelType w:val="hybridMultilevel"/>
    <w:tmpl w:val="F7B21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6E3123"/>
    <w:multiLevelType w:val="hybridMultilevel"/>
    <w:tmpl w:val="9646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37F16"/>
    <w:multiLevelType w:val="hybridMultilevel"/>
    <w:tmpl w:val="8F6C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72172"/>
    <w:multiLevelType w:val="hybridMultilevel"/>
    <w:tmpl w:val="8E6C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23650"/>
    <w:multiLevelType w:val="hybridMultilevel"/>
    <w:tmpl w:val="F0EE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C418F"/>
    <w:multiLevelType w:val="hybridMultilevel"/>
    <w:tmpl w:val="571E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1"/>
  </w:num>
  <w:num w:numId="4">
    <w:abstractNumId w:val="24"/>
  </w:num>
  <w:num w:numId="5">
    <w:abstractNumId w:val="36"/>
  </w:num>
  <w:num w:numId="6">
    <w:abstractNumId w:val="13"/>
  </w:num>
  <w:num w:numId="7">
    <w:abstractNumId w:val="22"/>
  </w:num>
  <w:num w:numId="8">
    <w:abstractNumId w:val="18"/>
  </w:num>
  <w:num w:numId="9">
    <w:abstractNumId w:val="20"/>
  </w:num>
  <w:num w:numId="10">
    <w:abstractNumId w:val="35"/>
  </w:num>
  <w:num w:numId="11">
    <w:abstractNumId w:val="32"/>
  </w:num>
  <w:num w:numId="12">
    <w:abstractNumId w:val="33"/>
  </w:num>
  <w:num w:numId="13">
    <w:abstractNumId w:val="30"/>
  </w:num>
  <w:num w:numId="14">
    <w:abstractNumId w:val="0"/>
  </w:num>
  <w:num w:numId="15">
    <w:abstractNumId w:val="40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4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26"/>
  </w:num>
  <w:num w:numId="32">
    <w:abstractNumId w:val="28"/>
  </w:num>
  <w:num w:numId="33">
    <w:abstractNumId w:val="38"/>
  </w:num>
  <w:num w:numId="34">
    <w:abstractNumId w:val="27"/>
  </w:num>
  <w:num w:numId="35">
    <w:abstractNumId w:val="12"/>
  </w:num>
  <w:num w:numId="36">
    <w:abstractNumId w:val="29"/>
  </w:num>
  <w:num w:numId="37">
    <w:abstractNumId w:val="37"/>
  </w:num>
  <w:num w:numId="38">
    <w:abstractNumId w:val="14"/>
  </w:num>
  <w:num w:numId="39">
    <w:abstractNumId w:val="15"/>
  </w:num>
  <w:num w:numId="40">
    <w:abstractNumId w:val="31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F08"/>
    <w:rsid w:val="0000093F"/>
    <w:rsid w:val="00002EC3"/>
    <w:rsid w:val="00003E20"/>
    <w:rsid w:val="00004793"/>
    <w:rsid w:val="00005C07"/>
    <w:rsid w:val="00005D0F"/>
    <w:rsid w:val="00014CDF"/>
    <w:rsid w:val="00043E2B"/>
    <w:rsid w:val="00046C02"/>
    <w:rsid w:val="00051E1D"/>
    <w:rsid w:val="000528D1"/>
    <w:rsid w:val="000639E7"/>
    <w:rsid w:val="000850B7"/>
    <w:rsid w:val="0008545F"/>
    <w:rsid w:val="000A04F6"/>
    <w:rsid w:val="000C4601"/>
    <w:rsid w:val="000E1E65"/>
    <w:rsid w:val="000E7B72"/>
    <w:rsid w:val="00121594"/>
    <w:rsid w:val="00127660"/>
    <w:rsid w:val="00141053"/>
    <w:rsid w:val="00143048"/>
    <w:rsid w:val="0016307A"/>
    <w:rsid w:val="00170244"/>
    <w:rsid w:val="00177DFC"/>
    <w:rsid w:val="0018229D"/>
    <w:rsid w:val="00186218"/>
    <w:rsid w:val="001D06D5"/>
    <w:rsid w:val="001E5468"/>
    <w:rsid w:val="00201D42"/>
    <w:rsid w:val="002032D0"/>
    <w:rsid w:val="00205D5F"/>
    <w:rsid w:val="00210D21"/>
    <w:rsid w:val="00222351"/>
    <w:rsid w:val="00232906"/>
    <w:rsid w:val="00237987"/>
    <w:rsid w:val="00246122"/>
    <w:rsid w:val="00250139"/>
    <w:rsid w:val="0025254C"/>
    <w:rsid w:val="002636E5"/>
    <w:rsid w:val="00285BD6"/>
    <w:rsid w:val="002A7399"/>
    <w:rsid w:val="002B1D8E"/>
    <w:rsid w:val="002D0EAC"/>
    <w:rsid w:val="002D377C"/>
    <w:rsid w:val="002E1797"/>
    <w:rsid w:val="002E2D82"/>
    <w:rsid w:val="00316DBE"/>
    <w:rsid w:val="0033026B"/>
    <w:rsid w:val="003335A7"/>
    <w:rsid w:val="00335D3A"/>
    <w:rsid w:val="00354BD0"/>
    <w:rsid w:val="00361E6A"/>
    <w:rsid w:val="00362930"/>
    <w:rsid w:val="00362FD6"/>
    <w:rsid w:val="00372FD5"/>
    <w:rsid w:val="00374CA5"/>
    <w:rsid w:val="00377B46"/>
    <w:rsid w:val="00393EF9"/>
    <w:rsid w:val="003A0946"/>
    <w:rsid w:val="003A68E9"/>
    <w:rsid w:val="003B4228"/>
    <w:rsid w:val="003B6943"/>
    <w:rsid w:val="003D27A4"/>
    <w:rsid w:val="003D6180"/>
    <w:rsid w:val="003E1B78"/>
    <w:rsid w:val="003F286A"/>
    <w:rsid w:val="003F6F86"/>
    <w:rsid w:val="00402F4E"/>
    <w:rsid w:val="00420E65"/>
    <w:rsid w:val="004229D7"/>
    <w:rsid w:val="00436CA4"/>
    <w:rsid w:val="004520B9"/>
    <w:rsid w:val="00455E15"/>
    <w:rsid w:val="004874AB"/>
    <w:rsid w:val="0049738A"/>
    <w:rsid w:val="004A2981"/>
    <w:rsid w:val="004A51D1"/>
    <w:rsid w:val="004A75C2"/>
    <w:rsid w:val="004C1925"/>
    <w:rsid w:val="004D5E20"/>
    <w:rsid w:val="004E4817"/>
    <w:rsid w:val="004F0F12"/>
    <w:rsid w:val="00506634"/>
    <w:rsid w:val="005220C2"/>
    <w:rsid w:val="00526202"/>
    <w:rsid w:val="005271B3"/>
    <w:rsid w:val="005355FE"/>
    <w:rsid w:val="0055748B"/>
    <w:rsid w:val="00566346"/>
    <w:rsid w:val="00570255"/>
    <w:rsid w:val="00571996"/>
    <w:rsid w:val="00572D84"/>
    <w:rsid w:val="0057707D"/>
    <w:rsid w:val="00577C6A"/>
    <w:rsid w:val="00591383"/>
    <w:rsid w:val="00594F92"/>
    <w:rsid w:val="00596823"/>
    <w:rsid w:val="00596E32"/>
    <w:rsid w:val="005A0C37"/>
    <w:rsid w:val="005A77BD"/>
    <w:rsid w:val="005C10E4"/>
    <w:rsid w:val="005C5280"/>
    <w:rsid w:val="005C7B03"/>
    <w:rsid w:val="005D5E34"/>
    <w:rsid w:val="005E11E3"/>
    <w:rsid w:val="005F0A5C"/>
    <w:rsid w:val="005F24E8"/>
    <w:rsid w:val="005F3DE5"/>
    <w:rsid w:val="006033C0"/>
    <w:rsid w:val="0060342A"/>
    <w:rsid w:val="006052F6"/>
    <w:rsid w:val="0061472F"/>
    <w:rsid w:val="006147FA"/>
    <w:rsid w:val="00620D71"/>
    <w:rsid w:val="00621F67"/>
    <w:rsid w:val="006236D8"/>
    <w:rsid w:val="00625BE0"/>
    <w:rsid w:val="006345B3"/>
    <w:rsid w:val="00637793"/>
    <w:rsid w:val="006407C4"/>
    <w:rsid w:val="006516FF"/>
    <w:rsid w:val="00652F81"/>
    <w:rsid w:val="00667EB4"/>
    <w:rsid w:val="00672F08"/>
    <w:rsid w:val="006735BB"/>
    <w:rsid w:val="00677240"/>
    <w:rsid w:val="006846B3"/>
    <w:rsid w:val="00687A60"/>
    <w:rsid w:val="00691433"/>
    <w:rsid w:val="00691DFB"/>
    <w:rsid w:val="006C57AC"/>
    <w:rsid w:val="006D3354"/>
    <w:rsid w:val="006D5BEE"/>
    <w:rsid w:val="006F4276"/>
    <w:rsid w:val="006F7CF3"/>
    <w:rsid w:val="0072419D"/>
    <w:rsid w:val="0072637C"/>
    <w:rsid w:val="00746E01"/>
    <w:rsid w:val="00771BFA"/>
    <w:rsid w:val="0077204C"/>
    <w:rsid w:val="0078633C"/>
    <w:rsid w:val="00795BFD"/>
    <w:rsid w:val="007A11A4"/>
    <w:rsid w:val="007A35DA"/>
    <w:rsid w:val="007A69AF"/>
    <w:rsid w:val="007B7436"/>
    <w:rsid w:val="007D4256"/>
    <w:rsid w:val="007D58A3"/>
    <w:rsid w:val="007D7833"/>
    <w:rsid w:val="007E215B"/>
    <w:rsid w:val="007F0A8A"/>
    <w:rsid w:val="007F2D8D"/>
    <w:rsid w:val="007F4269"/>
    <w:rsid w:val="0080401E"/>
    <w:rsid w:val="00816A9F"/>
    <w:rsid w:val="0085083D"/>
    <w:rsid w:val="0085682F"/>
    <w:rsid w:val="0086637C"/>
    <w:rsid w:val="00875372"/>
    <w:rsid w:val="00877E51"/>
    <w:rsid w:val="00895EA6"/>
    <w:rsid w:val="008A336F"/>
    <w:rsid w:val="008B4DF6"/>
    <w:rsid w:val="008B65BB"/>
    <w:rsid w:val="008E124C"/>
    <w:rsid w:val="008E436D"/>
    <w:rsid w:val="008F27DA"/>
    <w:rsid w:val="008F4A53"/>
    <w:rsid w:val="008F7A46"/>
    <w:rsid w:val="00907499"/>
    <w:rsid w:val="00916EE5"/>
    <w:rsid w:val="00922BAA"/>
    <w:rsid w:val="00932007"/>
    <w:rsid w:val="009545F9"/>
    <w:rsid w:val="009549BA"/>
    <w:rsid w:val="00955E78"/>
    <w:rsid w:val="0096369F"/>
    <w:rsid w:val="00963D36"/>
    <w:rsid w:val="00983F46"/>
    <w:rsid w:val="00990710"/>
    <w:rsid w:val="009B2CC6"/>
    <w:rsid w:val="009B72C8"/>
    <w:rsid w:val="009D711E"/>
    <w:rsid w:val="009F581E"/>
    <w:rsid w:val="00A0288F"/>
    <w:rsid w:val="00A2567A"/>
    <w:rsid w:val="00A32C30"/>
    <w:rsid w:val="00A33F40"/>
    <w:rsid w:val="00A44D71"/>
    <w:rsid w:val="00A6670D"/>
    <w:rsid w:val="00A82F45"/>
    <w:rsid w:val="00A93A31"/>
    <w:rsid w:val="00A97845"/>
    <w:rsid w:val="00AB33CA"/>
    <w:rsid w:val="00AB4238"/>
    <w:rsid w:val="00AD1CF8"/>
    <w:rsid w:val="00AD27D0"/>
    <w:rsid w:val="00AD7F6C"/>
    <w:rsid w:val="00AE77EF"/>
    <w:rsid w:val="00AF7E09"/>
    <w:rsid w:val="00B0747E"/>
    <w:rsid w:val="00B25E11"/>
    <w:rsid w:val="00B33080"/>
    <w:rsid w:val="00B4299F"/>
    <w:rsid w:val="00B44F16"/>
    <w:rsid w:val="00B62A7B"/>
    <w:rsid w:val="00B6508D"/>
    <w:rsid w:val="00B65300"/>
    <w:rsid w:val="00B74524"/>
    <w:rsid w:val="00B97C1A"/>
    <w:rsid w:val="00BA1A97"/>
    <w:rsid w:val="00BB51AB"/>
    <w:rsid w:val="00BC2544"/>
    <w:rsid w:val="00BC7AFC"/>
    <w:rsid w:val="00BD5ED0"/>
    <w:rsid w:val="00BD7851"/>
    <w:rsid w:val="00BE1A63"/>
    <w:rsid w:val="00BE624E"/>
    <w:rsid w:val="00BF5A56"/>
    <w:rsid w:val="00C37A38"/>
    <w:rsid w:val="00C55E6F"/>
    <w:rsid w:val="00C808E5"/>
    <w:rsid w:val="00C910F1"/>
    <w:rsid w:val="00CA1C82"/>
    <w:rsid w:val="00CA3B15"/>
    <w:rsid w:val="00CB3595"/>
    <w:rsid w:val="00CE6BE9"/>
    <w:rsid w:val="00CF033E"/>
    <w:rsid w:val="00CF7B88"/>
    <w:rsid w:val="00D0322B"/>
    <w:rsid w:val="00D06323"/>
    <w:rsid w:val="00D20B74"/>
    <w:rsid w:val="00D25615"/>
    <w:rsid w:val="00D46B9E"/>
    <w:rsid w:val="00D5010A"/>
    <w:rsid w:val="00D619CA"/>
    <w:rsid w:val="00D67D61"/>
    <w:rsid w:val="00D71D79"/>
    <w:rsid w:val="00D80780"/>
    <w:rsid w:val="00D80BBA"/>
    <w:rsid w:val="00D82365"/>
    <w:rsid w:val="00D84AA3"/>
    <w:rsid w:val="00D9228D"/>
    <w:rsid w:val="00D93463"/>
    <w:rsid w:val="00D959B1"/>
    <w:rsid w:val="00DB0CE6"/>
    <w:rsid w:val="00DB2BD6"/>
    <w:rsid w:val="00DE0DDB"/>
    <w:rsid w:val="00DE187F"/>
    <w:rsid w:val="00DE36C6"/>
    <w:rsid w:val="00DF170D"/>
    <w:rsid w:val="00E06BDF"/>
    <w:rsid w:val="00E11162"/>
    <w:rsid w:val="00E25096"/>
    <w:rsid w:val="00E25214"/>
    <w:rsid w:val="00E26A85"/>
    <w:rsid w:val="00E37538"/>
    <w:rsid w:val="00E434D1"/>
    <w:rsid w:val="00E47440"/>
    <w:rsid w:val="00E53B2A"/>
    <w:rsid w:val="00E661B5"/>
    <w:rsid w:val="00E70B04"/>
    <w:rsid w:val="00E72BAB"/>
    <w:rsid w:val="00E733C7"/>
    <w:rsid w:val="00E838C6"/>
    <w:rsid w:val="00E86A36"/>
    <w:rsid w:val="00EA0367"/>
    <w:rsid w:val="00EB17AE"/>
    <w:rsid w:val="00EB6548"/>
    <w:rsid w:val="00EC651E"/>
    <w:rsid w:val="00ED2938"/>
    <w:rsid w:val="00EE157E"/>
    <w:rsid w:val="00EE2B0C"/>
    <w:rsid w:val="00EE352B"/>
    <w:rsid w:val="00EE6BCF"/>
    <w:rsid w:val="00EF535A"/>
    <w:rsid w:val="00EF6C58"/>
    <w:rsid w:val="00F058E7"/>
    <w:rsid w:val="00F12A93"/>
    <w:rsid w:val="00F16BA5"/>
    <w:rsid w:val="00F17384"/>
    <w:rsid w:val="00F218E7"/>
    <w:rsid w:val="00F226EB"/>
    <w:rsid w:val="00F22EBC"/>
    <w:rsid w:val="00F34988"/>
    <w:rsid w:val="00F409B6"/>
    <w:rsid w:val="00F40A88"/>
    <w:rsid w:val="00F56370"/>
    <w:rsid w:val="00F83217"/>
    <w:rsid w:val="00F84D51"/>
    <w:rsid w:val="00F920B6"/>
    <w:rsid w:val="00FB4AFF"/>
    <w:rsid w:val="00FC211C"/>
    <w:rsid w:val="00FC3E49"/>
    <w:rsid w:val="00FC4BDB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7585"/>
    <o:shapelayout v:ext="edit">
      <o:idmap v:ext="edit" data="1"/>
    </o:shapelayout>
  </w:shapeDefaults>
  <w:decimalSymbol w:val="."/>
  <w:listSeparator w:val=","/>
  <w14:docId w14:val="6BBC8D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E6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DB0CE6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B0CE6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DB0CE6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DB0CE6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DB0CE6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DB0CE6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B0CE6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DB0CE6"/>
    <w:rPr>
      <w:rFonts w:ascii="Courier New" w:hAnsi="Courier New" w:cs="Courier New"/>
    </w:rPr>
  </w:style>
  <w:style w:type="paragraph" w:styleId="Title">
    <w:name w:val="Title"/>
    <w:basedOn w:val="Normal"/>
    <w:qFormat/>
    <w:rsid w:val="00DB0CE6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DB0CE6"/>
    <w:rPr>
      <w:color w:val="0000FF"/>
      <w:u w:val="single"/>
    </w:rPr>
  </w:style>
  <w:style w:type="paragraph" w:styleId="BodyText">
    <w:name w:val="Body Text"/>
    <w:basedOn w:val="Normal"/>
    <w:semiHidden/>
    <w:rsid w:val="00DB0CE6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DB0CE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CE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CE6"/>
    <w:rPr>
      <w:sz w:val="24"/>
      <w:szCs w:val="24"/>
    </w:rPr>
  </w:style>
  <w:style w:type="paragraph" w:customStyle="1" w:styleId="Name">
    <w:name w:val="Name"/>
    <w:basedOn w:val="PlainText"/>
    <w:autoRedefine/>
    <w:rsid w:val="00D46B9E"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color w:val="0070C0"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DB0CE6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DB0CE6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DB0CE6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DB0CE6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DB0CE6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DB0CE6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DB0CE6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DB0CE6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DB0CE6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DB0CE6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DB0CE6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DB0CE6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0CE6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DB0CE6"/>
  </w:style>
  <w:style w:type="paragraph" w:styleId="Subtitle">
    <w:name w:val="Subtitle"/>
    <w:basedOn w:val="Normal"/>
    <w:next w:val="Normal"/>
    <w:link w:val="SubtitleChar"/>
    <w:uiPriority w:val="11"/>
    <w:qFormat/>
    <w:rsid w:val="00C37A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37A3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177DFC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B44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F1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F1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F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F16"/>
    <w:rPr>
      <w:rFonts w:ascii="Verdana" w:hAnsi="Verdana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50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by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191C0667-CCE7-40DE-B5D6-4075439C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1</Pages>
  <Words>446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3292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2020-04-10T20:28:00Z</dcterms:created>
  <dcterms:modified xsi:type="dcterms:W3CDTF">2020-04-10T20:28:00Z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